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0D" w:rsidRDefault="000F570D">
      <w:r>
        <w:t>Los parametros S11 dados (gama dado) se encuentran antes  de los conectores macho-hembra que se unen a la  microstrip, para obtener los parámetros S11 antes de la línea, se debe multiplicar el coeficiente de refelxion dado, por exp(-2j beta L), donde beta y L corresponden a los parámetros del modelo de los conectores (L= 7cm  y beta= 2pi*f/c), donde c es la velocidad de la luz.</w:t>
      </w:r>
    </w:p>
    <w:p w:rsidR="000F570D" w:rsidRDefault="000F570D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QUOTE </w:instrTex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3.5pt">
            <v:imagedata r:id="rId5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ascii="Times New Roman" w:hAnsi="Times New Roman" w:cs="Times New Roman"/>
        </w:rPr>
        <w:pict>
          <v:shape id="_x0000_i1026" type="#_x0000_t75" style="width:96.75pt;height:13.5pt">
            <v:imagedata r:id="rId5" o:title="" chromakey="white"/>
          </v:shape>
        </w:pict>
      </w:r>
      <w:r>
        <w:fldChar w:fldCharType="end"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 xml:space="preserve">ec(1)   </w: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r>
        <w:t>Los parámetros dados viene expresados en forma de fasor   magnitud(dB) y fase (°):   mag &lt; fase</w: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05.75pt;height:13.5pt">
            <v:imagedata r:id="rId6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r>
        <w:t>Se tiene que:</w:t>
      </w:r>
    </w:p>
    <w:p w:rsidR="000F570D" w:rsidRDefault="000F570D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QUOTE </w:instrText>
      </w:r>
      <w:r>
        <w:rPr>
          <w:rFonts w:ascii="Times New Roman" w:hAnsi="Times New Roman" w:cs="Times New Roman"/>
        </w:rPr>
        <w:pict>
          <v:shape id="_x0000_i1028" type="#_x0000_t75" style="width:76.5pt;height:13.5pt">
            <v:imagedata r:id="rId7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ascii="Times New Roman" w:hAnsi="Times New Roman" w:cs="Times New Roman"/>
        </w:rPr>
        <w:pict>
          <v:shape id="_x0000_i1029" type="#_x0000_t75" style="width:76.5pt;height:13.5pt">
            <v:imagedata r:id="rId7" o:title="" chromakey="white"/>
          </v:shape>
        </w:pict>
      </w:r>
      <w:r>
        <w:fldChar w:fldCharType="end"/>
      </w:r>
      <w:r>
        <w:t xml:space="preserve">  </w:t>
      </w:r>
      <w:r>
        <w:tab/>
      </w:r>
      <w:r>
        <w:tab/>
      </w:r>
      <w:r>
        <w:tab/>
      </w:r>
      <w:r>
        <w:tab/>
        <w:t>ec(2)</w: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r>
        <w:t>Y se sabe que en OC(opencircuit)  gamaL=1   y en SC(short circuit) gamaL= - 1. Por tanto se analizan los dos casos igualando las dos primeras ecuaciones.</w:t>
      </w:r>
    </w:p>
    <w:p w:rsidR="000F570D" w:rsidRDefault="000F570D">
      <w:pPr>
        <w:rPr>
          <w:rFonts w:ascii="Times New Roman" w:hAnsi="Times New Roman" w:cs="Times New Roman"/>
          <w:lang w:val="en-US"/>
        </w:rPr>
      </w:pPr>
    </w:p>
    <w:p w:rsidR="000F570D" w:rsidRDefault="000F5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Caso OC (open circuit):</w:t>
      </w:r>
    </w:p>
    <w:p w:rsidR="000F570D" w:rsidRDefault="000F570D">
      <w:pPr>
        <w:pStyle w:val="ListParagraph"/>
        <w:rPr>
          <w:rFonts w:ascii="Times New Roman" w:hAnsi="Times New Roman" w:cs="Times New Roman"/>
          <w:lang w:val="en-US"/>
        </w:rPr>
      </w:pPr>
    </w:p>
    <w:p w:rsidR="000F570D" w:rsidRDefault="000F570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QUOTE </w:instrText>
      </w:r>
      <w:r>
        <w:rPr>
          <w:rFonts w:ascii="Times New Roman" w:hAnsi="Times New Roman" w:cs="Times New Roman"/>
        </w:rPr>
        <w:pict>
          <v:shape id="_x0000_i1030" type="#_x0000_t75" style="width:76.5pt;height:12.75pt">
            <v:imagedata r:id="rId8" o:title="" chromakey="white"/>
          </v:shape>
        </w:pic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rFonts w:ascii="Times New Roman" w:hAnsi="Times New Roman" w:cs="Times New Roman"/>
        </w:rPr>
        <w:pict>
          <v:shape id="_x0000_i1031" type="#_x0000_t75" style="width:76.5pt;height:12.75pt">
            <v:imagedata r:id="rId8" o:title="" chromakey="white"/>
          </v:shape>
        </w:pict>
      </w:r>
      <w:r>
        <w:rPr>
          <w:lang w:val="en-US"/>
        </w:rPr>
        <w:fldChar w:fldCharType="end"/>
      </w:r>
      <w:r>
        <w:rPr>
          <w:lang w:val="en-US"/>
        </w:rPr>
        <w:t xml:space="preserve">  </w: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lang w:val="en-US"/>
        </w:rPr>
        <w:t xml:space="preserve"> </w:t>
      </w:r>
      <w:r>
        <w:fldChar w:fldCharType="begin"/>
      </w:r>
      <w:r>
        <w:instrText xml:space="preserve"> QUOTE </w:instrText>
      </w:r>
      <w:r>
        <w:rPr>
          <w:rFonts w:ascii="Times New Roman" w:hAnsi="Times New Roman" w:cs="Times New Roman"/>
        </w:rPr>
        <w:pict>
          <v:shape id="_x0000_i1032" type="#_x0000_t75" style="width:121.5pt;height:13.5pt">
            <v:imagedata r:id="rId9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ascii="Times New Roman" w:hAnsi="Times New Roman" w:cs="Times New Roman"/>
        </w:rPr>
        <w:pict>
          <v:shape id="_x0000_i1033" type="#_x0000_t75" style="width:121.5pt;height:13.5pt">
            <v:imagedata r:id="rId9" o:title="" chromakey="white"/>
          </v:shape>
        </w:pict>
      </w:r>
      <w:r>
        <w:fldChar w:fldCharType="end"/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148.5pt;height:13.5pt">
            <v:imagedata r:id="rId10" o:title="" chromakey="white"/>
          </v:shape>
        </w:pict>
      </w:r>
    </w:p>
    <w:p w:rsidR="000F570D" w:rsidRDefault="000F570D">
      <w:r>
        <w:t>Después de una serie de despejes se llegan a las ecuaciones:</w: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79.5pt;height:23.25pt">
            <v:imagedata r:id="rId11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123pt;height:35.25pt">
            <v:imagedata r:id="rId12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Caso SC(short circuit):</w:t>
      </w:r>
    </w:p>
    <w:p w:rsidR="000F570D" w:rsidRDefault="000F570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QUOTE </w:instrText>
      </w:r>
      <w:r>
        <w:rPr>
          <w:rFonts w:ascii="Times New Roman" w:hAnsi="Times New Roman" w:cs="Times New Roman"/>
        </w:rPr>
        <w:pict>
          <v:shape id="_x0000_i1037" type="#_x0000_t75" style="width:76.5pt;height:12.75pt">
            <v:imagedata r:id="rId8" o:title="" chromakey="white"/>
          </v:shape>
        </w:pic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rFonts w:ascii="Times New Roman" w:hAnsi="Times New Roman" w:cs="Times New Roman"/>
        </w:rPr>
        <w:pict>
          <v:shape id="_x0000_i1038" type="#_x0000_t75" style="width:76.5pt;height:12.75pt">
            <v:imagedata r:id="rId8" o:title="" chromakey="white"/>
          </v:shape>
        </w:pict>
      </w:r>
      <w:r>
        <w:rPr>
          <w:lang w:val="en-US"/>
        </w:rPr>
        <w:fldChar w:fldCharType="end"/>
      </w:r>
      <w:r>
        <w:rPr>
          <w:lang w:val="en-US"/>
        </w:rPr>
        <w:t xml:space="preserve">  </w:t>
      </w:r>
    </w:p>
    <w:p w:rsidR="000F570D" w:rsidRDefault="000F570D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QUOTE </w:instrText>
      </w:r>
      <w:r>
        <w:rPr>
          <w:rFonts w:ascii="Times New Roman" w:hAnsi="Times New Roman" w:cs="Times New Roman"/>
        </w:rPr>
        <w:pict>
          <v:shape id="_x0000_i1039" type="#_x0000_t75" style="width:132.75pt;height:14.25pt">
            <v:imagedata r:id="rId13" o:title="" chromakey="white"/>
          </v:shape>
        </w:pic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rFonts w:ascii="Times New Roman" w:hAnsi="Times New Roman" w:cs="Times New Roman"/>
        </w:rPr>
        <w:pict>
          <v:shape id="_x0000_i1040" type="#_x0000_t75" style="width:132.75pt;height:14.25pt">
            <v:imagedata r:id="rId13" o:title="" chromakey="white"/>
          </v:shape>
        </w:pict>
      </w:r>
      <w:r>
        <w:rPr>
          <w:lang w:val="en-US"/>
        </w:rPr>
        <w:fldChar w:fldCharType="end"/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1" type="#_x0000_t75" style="width:159.75pt;height:14.25pt">
            <v:imagedata r:id="rId14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r>
        <w:t>Después de una serie de despejes se llegan a las ecuaciones:</w: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2" type="#_x0000_t75" style="width:79.5pt;height:23.25pt">
            <v:imagedata r:id="rId11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3" type="#_x0000_t75" style="width:142.5pt;height:35.25pt">
            <v:imagedata r:id="rId15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r>
        <w:t>Con beta y alfa ya se tiene la constante de propagación de la línea, con estas dos ya se puede determinar el épsilon del material (usando la ecuación de beta) y la tangente de perdidas (usando la ecuación para alfa).</w: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4" type="#_x0000_t75" style="width:108pt;height:22.5pt">
            <v:imagedata r:id="rId16" o:title="" chromakey="white"/>
          </v:shape>
        </w:pict>
      </w:r>
    </w:p>
    <w:p w:rsidR="000F570D" w:rsidRDefault="000F5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ereff=(er+1)/2+(er-1)/(2*sqrt(1+12*h/w))</w:t>
      </w:r>
    </w:p>
    <w:p w:rsidR="000F570D" w:rsidRDefault="000F5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F570D" w:rsidRDefault="000F5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F570D" w:rsidRDefault="000F570D">
      <w:pPr>
        <w:rPr>
          <w:rFonts w:ascii="Times New Roman" w:hAnsi="Times New Roman" w:cs="Times New Roman"/>
          <w:lang w:val="en-US"/>
        </w:rPr>
      </w:pPr>
    </w:p>
    <w:p w:rsidR="000F570D" w:rsidRDefault="000F570D">
      <w:r>
        <w:t>donde epsilon relativo:</w:t>
      </w:r>
    </w:p>
    <w:p w:rsidR="000F570D" w:rsidRDefault="000F570D"/>
    <w:p w:rsidR="000F570D" w:rsidRDefault="000F570D">
      <w:r>
        <w:rPr>
          <w:rFonts w:ascii="Times New Roman" w:hAnsi="Times New Roman" w:cs="Times New Roman"/>
          <w:noProof/>
          <w:lang w:eastAsia="es-CO"/>
        </w:rPr>
        <w:pict>
          <v:shape id="Imagen 1" o:spid="_x0000_i1045" type="#_x0000_t75" style="width:357pt;height:216.75pt;visibility:visible">
            <v:imagedata r:id="rId17" o:title=""/>
          </v:shape>
        </w:pict>
      </w:r>
      <w:r>
        <w:t xml:space="preserve"> sin machete</w:t>
      </w:r>
    </w:p>
    <w:p w:rsidR="000F570D" w:rsidRDefault="000F570D"/>
    <w:p w:rsidR="000F570D" w:rsidRDefault="000F570D">
      <w:pPr>
        <w:rPr>
          <w:lang w:val="en-US"/>
        </w:rPr>
      </w:pPr>
      <w:r>
        <w:rPr>
          <w:rFonts w:ascii="Times New Roman" w:hAnsi="Times New Roman" w:cs="Times New Roman"/>
          <w:noProof/>
          <w:lang w:eastAsia="es-CO"/>
        </w:rPr>
        <w:pict>
          <v:shape id="Imagen 2" o:spid="_x0000_i1046" type="#_x0000_t75" style="width:346.5pt;height:296.25pt;visibility:visible">
            <v:imagedata r:id="rId18" o:title=""/>
          </v:shape>
        </w:pict>
      </w:r>
      <w:r>
        <w:rPr>
          <w:lang w:val="en-US"/>
        </w:rPr>
        <w:t>con machete</w:t>
      </w:r>
    </w:p>
    <w:p w:rsidR="000F570D" w:rsidRDefault="000F570D">
      <w:pPr>
        <w:rPr>
          <w:lang w:val="en-US"/>
        </w:rPr>
      </w:pPr>
    </w:p>
    <w:p w:rsidR="000F570D" w:rsidRDefault="000F570D">
      <w:pPr>
        <w:rPr>
          <w:lang w:val="en-US"/>
        </w:rPr>
      </w:pPr>
    </w:p>
    <w:p w:rsidR="000F570D" w:rsidRDefault="000F570D">
      <w:pPr>
        <w:rPr>
          <w:lang w:val="en-US"/>
        </w:rPr>
      </w:pPr>
    </w:p>
    <w:p w:rsidR="000F570D" w:rsidRDefault="000F570D">
      <w:r>
        <w:t>Luego a traves de  alfa total= alfadielectrico + alfaconductor :</w: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7" type="#_x0000_t75" style="width:66pt;height:11.25pt">
            <v:imagedata r:id="rId19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8" type="#_x0000_t75" style="width:119.25pt;height:11.25pt">
            <v:imagedata r:id="rId20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9" type="#_x0000_t75" style="width:93.75pt;height:45pt">
            <v:imagedata r:id="rId21" o:title="" chromakey="white"/>
          </v:shape>
        </w:pict>
      </w:r>
    </w:p>
    <w:p w:rsidR="000F570D" w:rsidRDefault="000F570D">
      <w:r>
        <w:t>De donde:</w: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50" type="#_x0000_t75" style="width:123.75pt;height:44.25pt">
            <v:imagedata r:id="rId22" o:title="" chromakey="white"/>
          </v:shape>
        </w:pic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r>
        <w:t>A continuación se la grafica:</w:t>
      </w:r>
    </w:p>
    <w:p w:rsidR="000F570D" w:rsidRDefault="000F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pict>
          <v:shape id="Imagen 3" o:spid="_x0000_i1051" type="#_x0000_t75" style="width:435.75pt;height:259.5pt;visibility:visible">
            <v:imagedata r:id="rId23" o:title=""/>
          </v:shape>
        </w:pict>
      </w:r>
      <w:r>
        <w:t xml:space="preserve"> si salio bien</w:t>
      </w: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rPr>
          <w:rFonts w:ascii="Times New Roman" w:hAnsi="Times New Roman" w:cs="Times New Roman"/>
        </w:rPr>
      </w:pPr>
    </w:p>
    <w:p w:rsidR="000F570D" w:rsidRDefault="000F570D">
      <w:pPr>
        <w:rPr>
          <w:rFonts w:ascii="Times New Roman" w:hAnsi="Times New Roman" w:cs="Times New Roman"/>
        </w:rPr>
      </w:pPr>
      <w:bookmarkStart w:id="0" w:name="_GoBack"/>
      <w:bookmarkEnd w:id="0"/>
    </w:p>
    <w:p w:rsidR="000F570D" w:rsidRDefault="000F570D">
      <w:pPr>
        <w:rPr>
          <w:rFonts w:ascii="Times New Roman" w:hAnsi="Times New Roman" w:cs="Times New Roman"/>
        </w:rPr>
      </w:pPr>
    </w:p>
    <w:sectPr w:rsidR="000F570D" w:rsidSect="000F5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366CE"/>
    <w:multiLevelType w:val="hybridMultilevel"/>
    <w:tmpl w:val="DE7E4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570D"/>
    <w:rsid w:val="000F5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rFonts w:ascii="Times New Roman" w:hAnsi="Times New Roman"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125</TotalTime>
  <Pages>5</Pages>
  <Words>203</Words>
  <Characters>1161</Characters>
  <Application>Microsoft Office Outlook</Application>
  <DocSecurity>0</DocSecurity>
  <Lines>0</Lines>
  <Paragraphs>0</Paragraphs>
  <ScaleCrop>false</ScaleCrop>
  <Company>ESTUDIANTE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parametros S11 dados (gama dado) se encuentran antes  de los conectores macho-hembra que se unen a la  microstrip, para ob</dc:title>
  <dc:subject/>
  <dc:creator>Oscar</dc:creator>
  <cp:keywords/>
  <dc:description/>
  <cp:lastModifiedBy>Administrador</cp:lastModifiedBy>
  <cp:revision>2</cp:revision>
  <dcterms:created xsi:type="dcterms:W3CDTF">2012-10-29T15:35:00Z</dcterms:created>
  <dcterms:modified xsi:type="dcterms:W3CDTF">2012-10-29T15:35:00Z</dcterms:modified>
</cp:coreProperties>
</file>